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95C6F4E804D443A4BAEB54C991B7D309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E8424C" w:rsidRPr="00DB78BD" w:rsidRDefault="00EB5B81" w:rsidP="00DB78BD">
          <w:pPr>
            <w:pStyle w:val="a5"/>
            <w:ind w:left="-284"/>
            <w:rPr>
              <w:lang w:val="en-US"/>
            </w:rPr>
          </w:pPr>
          <w:sdt>
            <w:sdtPr>
              <w:alias w:val="Автор"/>
              <w:tag w:val=""/>
              <w:id w:val="1823003119"/>
              <w:placeholder>
                <w:docPart w:val="51349C70B0A247BBBBDD9CD42619C1F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7146A">
                <w:t>Jahongir</w:t>
              </w:r>
            </w:sdtContent>
          </w:sdt>
          <w:r w:rsidR="00DB78BD">
            <w:rPr>
              <w:lang w:val="en-US"/>
            </w:rPr>
            <w:t xml:space="preserve"> normo’minov</w:t>
          </w:r>
        </w:p>
        <w:sdt>
          <w:sdtPr>
            <w:alias w:val="Адрес электронной почты"/>
            <w:tag w:val=""/>
            <w:id w:val="527535243"/>
            <w:placeholder>
              <w:docPart w:val="F41427B1ECAE4709BF68B47C2479995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8424C" w:rsidRDefault="00DB78BD">
              <w:pPr>
                <w:pStyle w:val="aa"/>
              </w:pPr>
              <w:r>
                <w:rPr>
                  <w:lang w:val="en-US"/>
                </w:rPr>
                <w:t>Jahongirmormuminov8@gmail.com</w:t>
              </w:r>
            </w:p>
          </w:sdtContent>
        </w:sdt>
        <w:sdt>
          <w:sdtPr>
            <w:alias w:val="Телефон"/>
            <w:tag w:val=""/>
            <w:id w:val="1357783703"/>
            <w:placeholder>
              <w:docPart w:val="1A106190CF2E4580A408099AF175EBC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8424C" w:rsidRDefault="00DB78BD">
              <w:pPr>
                <w:pStyle w:val="aa"/>
              </w:pPr>
              <w:r>
                <w:rPr>
                  <w:lang w:val="en-US"/>
                </w:rPr>
                <w:t>+98999410325</w:t>
              </w:r>
            </w:p>
          </w:sdtContent>
        </w:sdt>
        <w:p w:rsidR="00E8424C" w:rsidRDefault="00E8424C"/>
        <w:p w:rsidR="00E8424C" w:rsidRDefault="00EB5B81"/>
      </w:sdtContent>
    </w:sdt>
    <w:p w:rsidR="00C6082D" w:rsidRPr="00C6082D" w:rsidRDefault="00DB78BD" w:rsidP="00C6082D">
      <w:pPr>
        <w:pStyle w:val="af7"/>
      </w:pPr>
      <w:r>
        <w:t>maqsad</w:t>
      </w:r>
    </w:p>
    <w:p w:rsidR="00E8424C" w:rsidRPr="00C6082D" w:rsidRDefault="00C6082D">
      <w:pPr>
        <w:rPr>
          <w:lang w:val="en-US"/>
        </w:rPr>
      </w:pP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dasturchi</w:t>
      </w:r>
      <w:proofErr w:type="spellEnd"/>
      <w:r>
        <w:rPr>
          <w:lang w:val="en-US"/>
        </w:rPr>
        <w:t xml:space="preserve"> bo’lish</w:t>
      </w:r>
      <w:bookmarkStart w:id="0" w:name="_GoBack"/>
      <w:bookmarkEnd w:id="0"/>
      <w:r>
        <w:rPr>
          <w:lang w:val="en-US"/>
        </w:rPr>
        <w:t xml:space="preserve">  </w:t>
      </w:r>
    </w:p>
    <w:p w:rsidR="00E8424C" w:rsidRPr="00DB78BD" w:rsidRDefault="00DB78BD">
      <w:pPr>
        <w:pStyle w:val="af7"/>
        <w:rPr>
          <w:lang w:val="en-US"/>
        </w:rPr>
      </w:pPr>
      <w:r>
        <w:rPr>
          <w:lang w:val="en-US"/>
        </w:rPr>
        <w:t>ta’lim</w:t>
      </w:r>
    </w:p>
    <w:p w:rsidR="00DB78BD" w:rsidRPr="00DB78BD" w:rsidRDefault="00DB78BD" w:rsidP="00DB78BD">
      <w:pPr>
        <w:pStyle w:val="af8"/>
        <w:rPr>
          <w:lang w:val="en-US"/>
        </w:rPr>
      </w:pPr>
      <w:r>
        <w:rPr>
          <w:lang w:val="en-US"/>
        </w:rPr>
        <w:t>Samarqand</w:t>
      </w:r>
      <w:r w:rsidRPr="00DB78BD">
        <w:rPr>
          <w:lang w:val="en-US"/>
        </w:rPr>
        <w:t xml:space="preserve"> </w:t>
      </w:r>
      <w:r>
        <w:rPr>
          <w:lang w:val="en-US"/>
        </w:rPr>
        <w:t>v</w:t>
      </w:r>
      <w:r w:rsidRPr="00DB78BD">
        <w:rPr>
          <w:lang w:val="en-US"/>
        </w:rPr>
        <w:t xml:space="preserve">. </w:t>
      </w:r>
      <w:proofErr w:type="spellStart"/>
      <w:r>
        <w:rPr>
          <w:lang w:val="en-US"/>
        </w:rPr>
        <w:t>Narpay</w:t>
      </w:r>
      <w:proofErr w:type="spellEnd"/>
      <w:r w:rsidRPr="00DB78BD">
        <w:rPr>
          <w:lang w:val="en-US"/>
        </w:rPr>
        <w:t xml:space="preserve"> </w:t>
      </w:r>
      <w:r>
        <w:rPr>
          <w:lang w:val="en-US"/>
        </w:rPr>
        <w:t>t</w:t>
      </w:r>
      <w:r w:rsidRPr="00DB78BD">
        <w:rPr>
          <w:lang w:val="en-US"/>
        </w:rPr>
        <w:t xml:space="preserve">. </w:t>
      </w:r>
      <w:r>
        <w:rPr>
          <w:lang w:val="en-US"/>
        </w:rPr>
        <w:t xml:space="preserve">16 – </w:t>
      </w:r>
      <w:proofErr w:type="spellStart"/>
      <w:r>
        <w:rPr>
          <w:lang w:val="en-US"/>
        </w:rPr>
        <w:t>umuta’lim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maktabi</w:t>
      </w:r>
      <w:proofErr w:type="spellEnd"/>
    </w:p>
    <w:p w:rsidR="00DB78BD" w:rsidRPr="00DB78BD" w:rsidRDefault="00DB78BD" w:rsidP="00DB78BD">
      <w:pPr>
        <w:rPr>
          <w:rStyle w:val="af"/>
          <w:lang w:val="en-US"/>
        </w:rPr>
      </w:pPr>
      <w:r>
        <w:rPr>
          <w:b/>
          <w:bCs/>
          <w:i/>
          <w:iCs/>
          <w:color w:val="D1282E" w:themeColor="text2"/>
          <w:lang w:val="en-US"/>
        </w:rPr>
        <w:t>2007-</w:t>
      </w:r>
      <w:proofErr w:type="gramStart"/>
      <w:r>
        <w:rPr>
          <w:b/>
          <w:bCs/>
          <w:i/>
          <w:iCs/>
          <w:color w:val="D1282E" w:themeColor="text2"/>
          <w:lang w:val="en-US"/>
        </w:rPr>
        <w:t>2016</w:t>
      </w:r>
      <w:r w:rsidRPr="00DB78BD">
        <w:rPr>
          <w:lang w:val="en-US"/>
        </w:rPr>
        <w:t xml:space="preserve">  </w:t>
      </w:r>
      <w:proofErr w:type="spellStart"/>
      <w:r>
        <w:rPr>
          <w:lang w:val="en-US"/>
        </w:rPr>
        <w:t>o’rta</w:t>
      </w:r>
      <w:proofErr w:type="spellEnd"/>
      <w:proofErr w:type="gramEnd"/>
    </w:p>
    <w:p w:rsidR="00DB78BD" w:rsidRPr="00DB78BD" w:rsidRDefault="00DB78BD" w:rsidP="00DB78BD">
      <w:pPr>
        <w:pStyle w:val="af8"/>
        <w:rPr>
          <w:lang w:val="en-US"/>
        </w:rPr>
      </w:pPr>
      <w:r>
        <w:rPr>
          <w:lang w:val="en-US"/>
        </w:rPr>
        <w:t>Samarqand</w:t>
      </w:r>
      <w:r w:rsidRPr="00DB78BD">
        <w:rPr>
          <w:lang w:val="en-US"/>
        </w:rPr>
        <w:t xml:space="preserve"> </w:t>
      </w:r>
      <w:r>
        <w:rPr>
          <w:lang w:val="en-US"/>
        </w:rPr>
        <w:t>v</w:t>
      </w:r>
      <w:r w:rsidRPr="00DB78BD">
        <w:rPr>
          <w:lang w:val="en-US"/>
        </w:rPr>
        <w:t xml:space="preserve">. </w:t>
      </w:r>
      <w:proofErr w:type="spellStart"/>
      <w:r>
        <w:rPr>
          <w:lang w:val="en-US"/>
        </w:rPr>
        <w:t>Narpay</w:t>
      </w:r>
      <w:proofErr w:type="spellEnd"/>
      <w:r w:rsidRPr="00DB78BD">
        <w:rPr>
          <w:lang w:val="en-US"/>
        </w:rPr>
        <w:t xml:space="preserve"> </w:t>
      </w:r>
      <w:proofErr w:type="spellStart"/>
      <w:r>
        <w:rPr>
          <w:lang w:val="en-US"/>
        </w:rPr>
        <w:t>yo’l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avto-servis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kolleji</w:t>
      </w:r>
      <w:proofErr w:type="spellEnd"/>
    </w:p>
    <w:p w:rsidR="00DB78BD" w:rsidRPr="00DB78BD" w:rsidRDefault="00DB78BD" w:rsidP="00DB78BD">
      <w:pPr>
        <w:rPr>
          <w:rStyle w:val="af"/>
          <w:lang w:val="en-US"/>
        </w:rPr>
      </w:pPr>
      <w:r>
        <w:rPr>
          <w:b/>
          <w:bCs/>
          <w:i/>
          <w:iCs/>
          <w:color w:val="D1282E" w:themeColor="text2"/>
          <w:lang w:val="en-US"/>
        </w:rPr>
        <w:t>2016</w:t>
      </w:r>
      <w:r>
        <w:rPr>
          <w:b/>
          <w:bCs/>
          <w:i/>
          <w:iCs/>
          <w:color w:val="D1282E" w:themeColor="text2"/>
          <w:lang w:val="en-US"/>
        </w:rPr>
        <w:t>-</w:t>
      </w:r>
      <w:proofErr w:type="gramStart"/>
      <w:r>
        <w:rPr>
          <w:b/>
          <w:bCs/>
          <w:i/>
          <w:iCs/>
          <w:color w:val="D1282E" w:themeColor="text2"/>
          <w:lang w:val="en-US"/>
        </w:rPr>
        <w:t>20</w:t>
      </w:r>
      <w:r>
        <w:rPr>
          <w:b/>
          <w:bCs/>
          <w:i/>
          <w:iCs/>
          <w:color w:val="D1282E" w:themeColor="text2"/>
          <w:lang w:val="en-US"/>
        </w:rPr>
        <w:t>19</w:t>
      </w:r>
      <w:r w:rsidRPr="00DB78BD">
        <w:rPr>
          <w:lang w:val="en-US"/>
        </w:rPr>
        <w:t xml:space="preserve">  </w:t>
      </w:r>
      <w:proofErr w:type="spellStart"/>
      <w:r>
        <w:rPr>
          <w:lang w:val="en-US"/>
        </w:rPr>
        <w:t>o’rta</w:t>
      </w:r>
      <w:proofErr w:type="gramEnd"/>
      <w:r>
        <w:rPr>
          <w:lang w:val="en-US"/>
        </w:rPr>
        <w:t>-maxsus</w:t>
      </w:r>
      <w:proofErr w:type="spellEnd"/>
    </w:p>
    <w:p w:rsidR="00DB78BD" w:rsidRPr="00DB78BD" w:rsidRDefault="00DB78BD" w:rsidP="00DB78BD">
      <w:pPr>
        <w:pStyle w:val="af8"/>
        <w:rPr>
          <w:lang w:val="en-US"/>
        </w:rPr>
      </w:pPr>
      <w:r>
        <w:rPr>
          <w:lang w:val="en-US"/>
        </w:rPr>
        <w:t>TATU</w:t>
      </w:r>
    </w:p>
    <w:p w:rsidR="00DB78BD" w:rsidRPr="00DB78BD" w:rsidRDefault="00DB78BD" w:rsidP="00DB78BD">
      <w:pPr>
        <w:rPr>
          <w:rStyle w:val="af"/>
          <w:lang w:val="en-US"/>
        </w:rPr>
      </w:pPr>
      <w:r>
        <w:rPr>
          <w:b/>
          <w:bCs/>
          <w:i/>
          <w:iCs/>
          <w:color w:val="D1282E" w:themeColor="text2"/>
          <w:lang w:val="en-US"/>
        </w:rPr>
        <w:t>2019</w:t>
      </w:r>
      <w:r>
        <w:rPr>
          <w:b/>
          <w:bCs/>
          <w:i/>
          <w:iCs/>
          <w:color w:val="D1282E" w:themeColor="text2"/>
          <w:lang w:val="en-US"/>
        </w:rPr>
        <w:t>-</w:t>
      </w:r>
      <w:r>
        <w:rPr>
          <w:b/>
          <w:bCs/>
          <w:i/>
          <w:iCs/>
          <w:color w:val="D1282E" w:themeColor="text2"/>
          <w:lang w:val="en-US"/>
        </w:rPr>
        <w:t xml:space="preserve">…  </w:t>
      </w:r>
      <w:proofErr w:type="spellStart"/>
      <w:r>
        <w:rPr>
          <w:lang w:val="en-US"/>
        </w:rPr>
        <w:t>bakalavr</w:t>
      </w:r>
      <w:proofErr w:type="spellEnd"/>
    </w:p>
    <w:p w:rsidR="00DB78BD" w:rsidRPr="00DB78BD" w:rsidRDefault="00DB78BD" w:rsidP="00DB78BD">
      <w:pPr>
        <w:pStyle w:val="af8"/>
        <w:rPr>
          <w:lang w:val="en-US"/>
        </w:rPr>
      </w:pPr>
      <w:proofErr w:type="spellStart"/>
      <w:r>
        <w:rPr>
          <w:lang w:val="en-US"/>
        </w:rPr>
        <w:t>Zako</w:t>
      </w:r>
      <w:proofErr w:type="spellEnd"/>
      <w:r>
        <w:rPr>
          <w:lang w:val="en-US"/>
        </w:rPr>
        <w:t xml:space="preserve"> It Academy</w:t>
      </w:r>
    </w:p>
    <w:p w:rsidR="00DB78BD" w:rsidRPr="00DB78BD" w:rsidRDefault="00DB78BD" w:rsidP="00DB78BD">
      <w:pPr>
        <w:rPr>
          <w:rStyle w:val="af"/>
          <w:lang w:val="en-US"/>
        </w:rPr>
      </w:pPr>
      <w:r>
        <w:rPr>
          <w:b/>
          <w:bCs/>
          <w:i/>
          <w:iCs/>
          <w:color w:val="D1282E" w:themeColor="text2"/>
          <w:lang w:val="en-US"/>
        </w:rPr>
        <w:t xml:space="preserve">2021/03 – </w:t>
      </w:r>
      <w:r>
        <w:rPr>
          <w:b/>
          <w:bCs/>
          <w:i/>
          <w:iCs/>
          <w:color w:val="D1282E" w:themeColor="text2"/>
          <w:lang w:val="en-US"/>
        </w:rPr>
        <w:t>20</w:t>
      </w:r>
      <w:r>
        <w:rPr>
          <w:b/>
          <w:bCs/>
          <w:i/>
          <w:iCs/>
          <w:color w:val="D1282E" w:themeColor="text2"/>
          <w:lang w:val="en-US"/>
        </w:rPr>
        <w:t>21/08</w:t>
      </w:r>
      <w:r>
        <w:rPr>
          <w:lang w:val="en-US"/>
        </w:rPr>
        <w:t xml:space="preserve"> </w:t>
      </w:r>
      <w:r w:rsidR="00C6082D">
        <w:rPr>
          <w:lang w:val="en-US"/>
        </w:rPr>
        <w:t>Python Backend</w:t>
      </w:r>
    </w:p>
    <w:p w:rsidR="00E8424C" w:rsidRPr="00DB78BD" w:rsidRDefault="00E8424C" w:rsidP="00DB78BD">
      <w:pPr>
        <w:rPr>
          <w:lang w:val="en-US"/>
        </w:rPr>
      </w:pPr>
    </w:p>
    <w:p w:rsidR="00E8424C" w:rsidRPr="00DB78BD" w:rsidRDefault="00DB78BD">
      <w:pPr>
        <w:pStyle w:val="af7"/>
        <w:rPr>
          <w:lang w:val="en-US"/>
        </w:rPr>
      </w:pPr>
      <w:r>
        <w:rPr>
          <w:lang w:val="en-US"/>
        </w:rPr>
        <w:t>Tajriba</w:t>
      </w:r>
    </w:p>
    <w:p w:rsidR="00E8424C" w:rsidRPr="00DB78BD" w:rsidRDefault="00E8424C">
      <w:pPr>
        <w:pStyle w:val="af8"/>
        <w:rPr>
          <w:vanish/>
          <w:lang w:val="en-US"/>
          <w:specVanish/>
        </w:rPr>
      </w:pPr>
    </w:p>
    <w:p w:rsidR="00E8424C" w:rsidRDefault="00E8424C">
      <w:pPr>
        <w:pStyle w:val="aa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</w:p>
    <w:p w:rsidR="00E8424C" w:rsidRDefault="00DB78BD">
      <w:pPr>
        <w:rPr>
          <w:rStyle w:val="a9"/>
        </w:rPr>
      </w:pPr>
      <w:proofErr w:type="spellStart"/>
      <w:r>
        <w:rPr>
          <w:rStyle w:val="af"/>
          <w:lang w:val="en-US"/>
        </w:rPr>
        <w:t>Tajribasiz</w:t>
      </w:r>
      <w:proofErr w:type="spellEnd"/>
      <w:r w:rsidR="00EB5B81">
        <w:rPr>
          <w:rStyle w:val="af"/>
        </w:rPr>
        <w:t xml:space="preserve"> </w:t>
      </w:r>
      <w:r w:rsidR="00EB5B81">
        <w:rPr>
          <w:rStyle w:val="a9"/>
        </w:rPr>
        <w:t xml:space="preserve"> </w:t>
      </w:r>
    </w:p>
    <w:p w:rsidR="00E8424C" w:rsidRDefault="00E8424C"/>
    <w:p w:rsidR="00E8424C" w:rsidRPr="00DB78BD" w:rsidRDefault="00DB78BD">
      <w:pPr>
        <w:pStyle w:val="af7"/>
        <w:rPr>
          <w:lang w:val="en-US"/>
        </w:rPr>
      </w:pPr>
      <w:r>
        <w:rPr>
          <w:lang w:val="en-US"/>
        </w:rPr>
        <w:t>TExnologiya</w:t>
      </w:r>
      <w:r w:rsidR="00CE1932">
        <w:rPr>
          <w:lang w:val="en-US"/>
        </w:rPr>
        <w:t>lar</w:t>
      </w:r>
    </w:p>
    <w:p w:rsidR="00E8424C" w:rsidRPr="00CE1932" w:rsidRDefault="00DB78BD">
      <w:pPr>
        <w:pStyle w:val="a3"/>
        <w:numPr>
          <w:ilvl w:val="0"/>
          <w:numId w:val="4"/>
        </w:numPr>
        <w:ind w:hanging="288"/>
        <w:rPr>
          <w:color w:val="283658" w:themeColor="accent3" w:themeShade="80"/>
        </w:rPr>
      </w:pPr>
      <w:r w:rsidRPr="00CE1932">
        <w:rPr>
          <w:color w:val="283658" w:themeColor="accent3" w:themeShade="80"/>
          <w:lang w:val="en-US"/>
        </w:rPr>
        <w:t>Python</w:t>
      </w:r>
    </w:p>
    <w:p w:rsidR="00E7146A" w:rsidRPr="00CE1932" w:rsidRDefault="00DB78BD">
      <w:pPr>
        <w:pStyle w:val="a3"/>
        <w:numPr>
          <w:ilvl w:val="0"/>
          <w:numId w:val="4"/>
        </w:numPr>
        <w:ind w:hanging="288"/>
        <w:rPr>
          <w:color w:val="3C5184" w:themeColor="accent3" w:themeShade="BF"/>
        </w:rPr>
      </w:pPr>
      <w:r w:rsidRPr="00CE1932">
        <w:rPr>
          <w:color w:val="3C5184" w:themeColor="accent3" w:themeShade="BF"/>
          <w:lang w:val="en-US"/>
        </w:rPr>
        <w:t>Django</w:t>
      </w:r>
    </w:p>
    <w:p w:rsidR="00E7146A" w:rsidRPr="00CE1932" w:rsidRDefault="00DB78BD" w:rsidP="00E7146A">
      <w:pPr>
        <w:pStyle w:val="a3"/>
        <w:numPr>
          <w:ilvl w:val="0"/>
          <w:numId w:val="4"/>
        </w:numPr>
        <w:ind w:hanging="288"/>
        <w:rPr>
          <w:color w:val="9C1E22" w:themeColor="text2" w:themeShade="BF"/>
        </w:rPr>
      </w:pPr>
      <w:r w:rsidRPr="00CE1932">
        <w:rPr>
          <w:color w:val="9C1E22" w:themeColor="text2" w:themeShade="BF"/>
          <w:lang w:val="en-US"/>
        </w:rPr>
        <w:t>Rest Framework</w:t>
      </w:r>
    </w:p>
    <w:p w:rsidR="00DB78BD" w:rsidRPr="00CE1932" w:rsidRDefault="00CE1932" w:rsidP="00E7146A">
      <w:pPr>
        <w:pStyle w:val="a3"/>
        <w:numPr>
          <w:ilvl w:val="0"/>
          <w:numId w:val="4"/>
        </w:numPr>
        <w:ind w:hanging="288"/>
        <w:rPr>
          <w:color w:val="3C5184" w:themeColor="accent3" w:themeShade="BF"/>
        </w:rPr>
      </w:pPr>
      <w:r w:rsidRPr="00CE1932">
        <w:rPr>
          <w:color w:val="3C5184" w:themeColor="accent3" w:themeShade="BF"/>
          <w:lang w:val="en-US"/>
        </w:rPr>
        <w:t>Postgre</w:t>
      </w:r>
      <w:r w:rsidR="00DB78BD" w:rsidRPr="00CE1932">
        <w:rPr>
          <w:color w:val="3C5184" w:themeColor="accent3" w:themeShade="BF"/>
          <w:lang w:val="en-US"/>
        </w:rPr>
        <w:t>SQL</w:t>
      </w:r>
    </w:p>
    <w:p w:rsidR="00DB78BD" w:rsidRPr="00CE1932" w:rsidRDefault="00CE1932" w:rsidP="00E7146A">
      <w:pPr>
        <w:pStyle w:val="a3"/>
        <w:numPr>
          <w:ilvl w:val="0"/>
          <w:numId w:val="4"/>
        </w:numPr>
        <w:ind w:hanging="288"/>
        <w:rPr>
          <w:color w:val="00B0F0"/>
        </w:rPr>
      </w:pPr>
      <w:r w:rsidRPr="00CE1932">
        <w:rPr>
          <w:color w:val="00B0F0"/>
          <w:lang w:val="en-US"/>
        </w:rPr>
        <w:t>Tele</w:t>
      </w:r>
      <w:r w:rsidR="00DB78BD" w:rsidRPr="00CE1932">
        <w:rPr>
          <w:color w:val="00B0F0"/>
          <w:lang w:val="en-US"/>
        </w:rPr>
        <w:t>gram Bot</w:t>
      </w:r>
    </w:p>
    <w:p w:rsidR="00DB78BD" w:rsidRPr="00CE1932" w:rsidRDefault="00CE1932" w:rsidP="00E7146A">
      <w:pPr>
        <w:pStyle w:val="a3"/>
        <w:numPr>
          <w:ilvl w:val="0"/>
          <w:numId w:val="4"/>
        </w:numPr>
        <w:ind w:hanging="288"/>
        <w:rPr>
          <w:color w:val="0070C0"/>
        </w:rPr>
      </w:pPr>
      <w:r w:rsidRPr="00CE1932">
        <w:rPr>
          <w:color w:val="0070C0"/>
          <w:lang w:val="en-US"/>
        </w:rPr>
        <w:t>HTML</w:t>
      </w:r>
    </w:p>
    <w:p w:rsidR="00CE1932" w:rsidRPr="00CE1932" w:rsidRDefault="00CE1932" w:rsidP="00E7146A">
      <w:pPr>
        <w:pStyle w:val="a3"/>
        <w:numPr>
          <w:ilvl w:val="0"/>
          <w:numId w:val="4"/>
        </w:numPr>
        <w:ind w:hanging="288"/>
        <w:rPr>
          <w:color w:val="FEDD61" w:themeColor="accent2" w:themeTint="99"/>
        </w:rPr>
      </w:pPr>
      <w:r w:rsidRPr="00CE1932">
        <w:rPr>
          <w:color w:val="FEDD61" w:themeColor="accent2" w:themeTint="99"/>
          <w:lang w:val="en-US"/>
        </w:rPr>
        <w:t>CSS</w:t>
      </w:r>
    </w:p>
    <w:p w:rsidR="00CE1932" w:rsidRPr="00CE1932" w:rsidRDefault="00CE1932" w:rsidP="00E7146A">
      <w:pPr>
        <w:pStyle w:val="a3"/>
        <w:numPr>
          <w:ilvl w:val="0"/>
          <w:numId w:val="4"/>
        </w:numPr>
        <w:ind w:hanging="288"/>
        <w:rPr>
          <w:color w:val="7030A0"/>
        </w:rPr>
      </w:pPr>
      <w:r w:rsidRPr="00CE1932">
        <w:rPr>
          <w:color w:val="7030A0"/>
          <w:lang w:val="en-US"/>
        </w:rPr>
        <w:t>BOOTSTRAP</w:t>
      </w:r>
    </w:p>
    <w:p w:rsidR="00E8424C" w:rsidRDefault="00E8424C">
      <w:pPr>
        <w:spacing w:line="276" w:lineRule="auto"/>
      </w:pPr>
    </w:p>
    <w:sectPr w:rsidR="00E8424C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B81" w:rsidRDefault="00EB5B81">
      <w:pPr>
        <w:spacing w:after="0" w:line="240" w:lineRule="auto"/>
      </w:pPr>
      <w:r>
        <w:separator/>
      </w:r>
    </w:p>
  </w:endnote>
  <w:endnote w:type="continuationSeparator" w:id="0">
    <w:p w:rsidR="00EB5B81" w:rsidRDefault="00EB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24C" w:rsidRDefault="00EB5B81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0B7045E"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3E71648"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F27AF5A"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:rsidR="00E8424C" w:rsidRDefault="00EB5B81">
    <w:pPr>
      <w:pStyle w:val="afb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8424C" w:rsidRDefault="00EB5B81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E8424C" w:rsidRDefault="00EB5B81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B81" w:rsidRDefault="00EB5B81">
      <w:pPr>
        <w:spacing w:after="0" w:line="240" w:lineRule="auto"/>
      </w:pPr>
      <w:r>
        <w:separator/>
      </w:r>
    </w:p>
  </w:footnote>
  <w:footnote w:type="continuationSeparator" w:id="0">
    <w:p w:rsidR="00EB5B81" w:rsidRDefault="00EB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24C" w:rsidRDefault="00EB5B81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9DBFA5A"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BFC8E63"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9451EAA"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:rsidR="00E8424C" w:rsidRDefault="00E8424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6A"/>
    <w:rsid w:val="00C6082D"/>
    <w:rsid w:val="00CE1932"/>
    <w:rsid w:val="00DB78BD"/>
    <w:rsid w:val="00E7146A"/>
    <w:rsid w:val="00E8424C"/>
    <w:rsid w:val="00E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F4502"/>
  <w15:docId w15:val="{90138F2F-F0C6-4E39-A2FD-3668B90C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a5">
    <w:name w:val="Название"/>
    <w:basedOn w:val="a"/>
    <w:next w:val="a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7F7F7F" w:themeColor="text1" w:themeTint="80"/>
      <w:sz w:val="26"/>
    </w:rPr>
  </w:style>
  <w:style w:type="character" w:styleId="ae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0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1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2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4">
    <w:name w:val="Placeholder Text"/>
    <w:basedOn w:val="a0"/>
    <w:uiPriority w:val="99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customStyle="1" w:styleId="af7">
    <w:name w:val="Заголовок раздела"/>
    <w:basedOn w:val="1"/>
    <w:next w:val="a"/>
    <w:qFormat/>
    <w:pPr>
      <w:spacing w:before="120"/>
    </w:pPr>
  </w:style>
  <w:style w:type="character" w:customStyle="1" w:styleId="ab">
    <w:name w:val="Без интервала Знак"/>
    <w:basedOn w:val="a0"/>
    <w:link w:val="aa"/>
    <w:uiPriority w:val="1"/>
  </w:style>
  <w:style w:type="paragraph" w:customStyle="1" w:styleId="af8">
    <w:name w:val="Подраздел"/>
    <w:basedOn w:val="2"/>
    <w:qFormat/>
    <w:rPr>
      <w:b w:val="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customStyle="1" w:styleId="afd">
    <w:name w:val="Имя"/>
    <w:basedOn w:val="a5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6F4E804D443A4BAEB54C991B7D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F685B-9ACE-46E3-9A34-86944DA537E0}"/>
      </w:docPartPr>
      <w:docPartBody>
        <w:p w:rsidR="00000000" w:rsidRDefault="00B94BB3">
          <w:pPr>
            <w:pStyle w:val="95C6F4E804D443A4BAEB54C991B7D309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51349C70B0A247BBBBDD9CD42619C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97810-ABFB-4B16-AE9A-CE12A3D12E80}"/>
      </w:docPartPr>
      <w:docPartBody>
        <w:p w:rsidR="00000000" w:rsidRDefault="00B94BB3">
          <w:pPr>
            <w:pStyle w:val="51349C70B0A247BBBBDD9CD42619C1FF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F41427B1ECAE4709BF68B47C24799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BC66D-1050-4A9C-B788-8494EC41A8E7}"/>
      </w:docPartPr>
      <w:docPartBody>
        <w:p w:rsidR="00000000" w:rsidRDefault="00B94BB3">
          <w:pPr>
            <w:pStyle w:val="F41427B1ECAE4709BF68B47C24799950"/>
          </w:pPr>
          <w:r>
            <w:rPr>
              <w:rStyle w:val="a3"/>
              <w:color w:val="000000"/>
            </w:rPr>
            <w:t>[Введите адрес электронной почты]</w:t>
          </w:r>
        </w:p>
      </w:docPartBody>
    </w:docPart>
    <w:docPart>
      <w:docPartPr>
        <w:name w:val="1A106190CF2E4580A408099AF175E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3FDC0-F4FB-4991-A9FE-E77B8ED78D41}"/>
      </w:docPartPr>
      <w:docPartBody>
        <w:p w:rsidR="00000000" w:rsidRDefault="00B94BB3">
          <w:pPr>
            <w:pStyle w:val="1A106190CF2E4580A408099AF175EBC9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1E"/>
    <w:rsid w:val="008F011E"/>
    <w:rsid w:val="00B9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95C6F4E804D443A4BAEB54C991B7D309">
    <w:name w:val="95C6F4E804D443A4BAEB54C991B7D309"/>
  </w:style>
  <w:style w:type="paragraph" w:customStyle="1" w:styleId="51349C70B0A247BBBBDD9CD42619C1FF">
    <w:name w:val="51349C70B0A247BBBBDD9CD42619C1FF"/>
  </w:style>
  <w:style w:type="paragraph" w:customStyle="1" w:styleId="F41427B1ECAE4709BF68B47C24799950">
    <w:name w:val="F41427B1ECAE4709BF68B47C24799950"/>
  </w:style>
  <w:style w:type="paragraph" w:customStyle="1" w:styleId="EA4AFC37E53349A59A0288CA66993378">
    <w:name w:val="EA4AFC37E53349A59A0288CA66993378"/>
  </w:style>
  <w:style w:type="paragraph" w:customStyle="1" w:styleId="1A106190CF2E4580A408099AF175EBC9">
    <w:name w:val="1A106190CF2E4580A408099AF175EBC9"/>
  </w:style>
  <w:style w:type="paragraph" w:customStyle="1" w:styleId="732B26B9DF124346BBECEEDF9458D957">
    <w:name w:val="732B26B9DF124346BBECEEDF9458D957"/>
  </w:style>
  <w:style w:type="paragraph" w:customStyle="1" w:styleId="F3A178AAA5D8459FA8C1D3D04D84AD96">
    <w:name w:val="F3A178AAA5D8459FA8C1D3D04D84AD96"/>
  </w:style>
  <w:style w:type="paragraph" w:customStyle="1" w:styleId="1AA8489E01C54FD5A6968AF5E71DD7BE">
    <w:name w:val="1AA8489E01C54FD5A6968AF5E71DD7BE"/>
  </w:style>
  <w:style w:type="paragraph" w:customStyle="1" w:styleId="30A7DE65D6384E6DA9FD6E21D0666B69">
    <w:name w:val="30A7DE65D6384E6DA9FD6E21D0666B69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62AA42DA5AC34CC7B1191BC074A10ABE">
    <w:name w:val="62AA42DA5AC34CC7B1191BC074A10ABE"/>
  </w:style>
  <w:style w:type="paragraph" w:customStyle="1" w:styleId="1EEA6C57C4174079B8EA50952FD1FE90">
    <w:name w:val="1EEA6C57C4174079B8EA50952FD1FE90"/>
  </w:style>
  <w:style w:type="paragraph" w:customStyle="1" w:styleId="FF0AD651E5D14C6BAFEE57B5C789F8AE">
    <w:name w:val="FF0AD651E5D14C6BAFEE57B5C789F8AE"/>
  </w:style>
  <w:style w:type="paragraph" w:customStyle="1" w:styleId="FB18A34553FB41879EC9A9BB286A174C">
    <w:name w:val="FB18A34553FB41879EC9A9BB286A174C"/>
  </w:style>
  <w:style w:type="paragraph" w:customStyle="1" w:styleId="CD97C25307FE417483611581AF14C924">
    <w:name w:val="CD97C25307FE417483611581AF14C924"/>
  </w:style>
  <w:style w:type="character" w:styleId="a5">
    <w:name w:val="Emphasis"/>
    <w:basedOn w:val="a0"/>
    <w:uiPriority w:val="2"/>
    <w:unhideWhenUsed/>
    <w:qFormat/>
    <w:rsid w:val="008F011E"/>
    <w:rPr>
      <w:color w:val="5B9BD5" w:themeColor="accent1"/>
    </w:rPr>
  </w:style>
  <w:style w:type="paragraph" w:customStyle="1" w:styleId="7730A1FE8EC7426CBAB03E5B2FF8F7DA">
    <w:name w:val="7730A1FE8EC7426CBAB03E5B2FF8F7DA"/>
  </w:style>
  <w:style w:type="paragraph" w:customStyle="1" w:styleId="31082230CED843ACA635C95E2CA267C1">
    <w:name w:val="31082230CED843ACA635C95E2CA267C1"/>
  </w:style>
  <w:style w:type="paragraph" w:customStyle="1" w:styleId="CECB7E4C8C0C4D3AB226EBD96D31ADE7">
    <w:name w:val="CECB7E4C8C0C4D3AB226EBD96D31ADE7"/>
  </w:style>
  <w:style w:type="paragraph" w:customStyle="1" w:styleId="DE586E0DB29F4BDEB451C4D753F496E0">
    <w:name w:val="DE586E0DB29F4BDEB451C4D753F496E0"/>
  </w:style>
  <w:style w:type="paragraph" w:customStyle="1" w:styleId="BE731B4E979D456DAA1DF4924556ACDC">
    <w:name w:val="BE731B4E979D456DAA1DF4924556ACDC"/>
    <w:rsid w:val="008F011E"/>
  </w:style>
  <w:style w:type="paragraph" w:customStyle="1" w:styleId="B6C424D01E84428F9F5FBAAAD35B8C34">
    <w:name w:val="B6C424D01E84428F9F5FBAAAD35B8C34"/>
    <w:rsid w:val="008F011E"/>
  </w:style>
  <w:style w:type="paragraph" w:customStyle="1" w:styleId="06D712062C85470BBDF0D890957DB1C5">
    <w:name w:val="06D712062C85470BBDF0D890957DB1C5"/>
    <w:rsid w:val="008F0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+98999410325</CompanyPhone>
  <CompanyFax/>
  <CompanyEmail>Jahongirmormuminov8@gmail.com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C175CAA-4A3B-4AB0-8169-24B6A977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80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Jahongir</dc:creator>
  <cp:lastModifiedBy>Jahongir</cp:lastModifiedBy>
  <cp:revision>1</cp:revision>
  <dcterms:created xsi:type="dcterms:W3CDTF">2021-08-21T11:48:00Z</dcterms:created>
  <dcterms:modified xsi:type="dcterms:W3CDTF">2021-08-21T13:08:00Z</dcterms:modified>
</cp:coreProperties>
</file>